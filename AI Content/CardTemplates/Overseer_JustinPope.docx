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BA019" w14:textId="0789FD22" w:rsidR="00375AD4" w:rsidRDefault="00964243">
      <w:r>
        <w:rPr>
          <w:noProof/>
        </w:rPr>
        <w:drawing>
          <wp:anchor distT="0" distB="0" distL="114300" distR="114300" simplePos="0" relativeHeight="251660288" behindDoc="0" locked="0" layoutInCell="1" allowOverlap="1" wp14:anchorId="3F0CCF1B" wp14:editId="543A7EF5">
            <wp:simplePos x="0" y="0"/>
            <wp:positionH relativeFrom="margin">
              <wp:align>center</wp:align>
            </wp:positionH>
            <wp:positionV relativeFrom="paragraph">
              <wp:posOffset>121003</wp:posOffset>
            </wp:positionV>
            <wp:extent cx="1950014" cy="2014713"/>
            <wp:effectExtent l="0" t="0" r="0" b="5080"/>
            <wp:wrapNone/>
            <wp:docPr id="1658801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01762" name="Picture 3"/>
                    <pic:cNvPicPr/>
                  </pic:nvPicPr>
                  <pic:blipFill rotWithShape="1">
                    <a:blip r:embed="rId4"/>
                    <a:srcRect l="3371" t="14670" r="3477" b="2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014" cy="201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AD4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7E8957E" wp14:editId="53C0A76A">
                <wp:simplePos x="0" y="0"/>
                <wp:positionH relativeFrom="column">
                  <wp:posOffset>42333</wp:posOffset>
                </wp:positionH>
                <wp:positionV relativeFrom="paragraph">
                  <wp:posOffset>2300111</wp:posOffset>
                </wp:positionV>
                <wp:extent cx="2209800" cy="425803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9800" cy="42580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B4232" w14:textId="046ADFE5" w:rsidR="00375AD4" w:rsidRPr="00155007" w:rsidRDefault="00964243" w:rsidP="00375AD4">
                            <w:pPr>
                              <w:jc w:val="center"/>
                              <w:rPr>
                                <w:color w:val="DBA529"/>
                                <w:sz w:val="48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DBA529"/>
                                <w:sz w:val="44"/>
                                <w:szCs w:val="44"/>
                              </w:rPr>
                              <w:t>Overseer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8957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.35pt;margin-top:181.1pt;width:174pt;height:33.5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" filled="f" stroked="f">
                <v:textbox>
                  <w:txbxContent>
                    <w:p w14:paraId="3BCB4232" w14:textId="046ADFE5" w:rsidR="00375AD4" w:rsidRPr="00155007" w:rsidRDefault="00964243" w:rsidP="00375AD4">
                      <w:pPr>
                        <w:jc w:val="center"/>
                        <w:rPr>
                          <w:color w:val="DBA529"/>
                          <w:sz w:val="48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DBA529"/>
                          <w:sz w:val="44"/>
                          <w:szCs w:val="44"/>
                        </w:rPr>
                        <w:t>Overseer</w:t>
                      </w:r>
                    </w:p>
                  </w:txbxContent>
                </v:textbox>
              </v:shape>
            </w:pict>
          </mc:Fallback>
        </mc:AlternateContent>
      </w:r>
      <w:r w:rsidR="00375AD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5E7971" wp14:editId="0E0831C2">
                <wp:simplePos x="0" y="0"/>
                <wp:positionH relativeFrom="column">
                  <wp:posOffset>12700</wp:posOffset>
                </wp:positionH>
                <wp:positionV relativeFrom="paragraph">
                  <wp:posOffset>10513</wp:posOffset>
                </wp:positionV>
                <wp:extent cx="2268855" cy="2723515"/>
                <wp:effectExtent l="19050" t="19050" r="17145" b="19685"/>
                <wp:wrapNone/>
                <wp:docPr id="6531134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855" cy="2723515"/>
                        </a:xfrm>
                        <a:prstGeom prst="rect">
                          <a:avLst/>
                        </a:prstGeom>
                        <a:solidFill>
                          <a:srgbClr val="9A4502"/>
                        </a:solidFill>
                        <a:ln w="3810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6CDC5" id="Rectangle 2" o:spid="_x0000_s1026" style="position:absolute;margin-left:1pt;margin-top:.85pt;width:178.65pt;height:21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" fillcolor="#9a4502" strokecolor="#030e13 [484]" strokeweight="3pt"/>
            </w:pict>
          </mc:Fallback>
        </mc:AlternateContent>
      </w:r>
      <w:r w:rsidR="00375AD4">
        <w:br w:type="page"/>
      </w:r>
    </w:p>
    <w:p w14:paraId="468CD348" w14:textId="58C9F089" w:rsidR="0040418A" w:rsidRDefault="00964243" w:rsidP="00DB78A6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50822E0" wp14:editId="5D5D6E4A">
            <wp:simplePos x="0" y="0"/>
            <wp:positionH relativeFrom="column">
              <wp:posOffset>1280795</wp:posOffset>
            </wp:positionH>
            <wp:positionV relativeFrom="paragraph">
              <wp:posOffset>146685</wp:posOffset>
            </wp:positionV>
            <wp:extent cx="859155" cy="963930"/>
            <wp:effectExtent l="0" t="0" r="0" b="7620"/>
            <wp:wrapNone/>
            <wp:docPr id="19392958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95865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1" b="7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" cy="96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4FC">
        <w:rPr>
          <w:noProof/>
        </w:rPr>
        <w:drawing>
          <wp:anchor distT="0" distB="0" distL="114300" distR="114300" simplePos="0" relativeHeight="251674624" behindDoc="0" locked="0" layoutInCell="1" allowOverlap="1" wp14:anchorId="20C6B9F1" wp14:editId="561DA17E">
            <wp:simplePos x="0" y="0"/>
            <wp:positionH relativeFrom="margin">
              <wp:align>right</wp:align>
            </wp:positionH>
            <wp:positionV relativeFrom="paragraph">
              <wp:posOffset>2042019</wp:posOffset>
            </wp:positionV>
            <wp:extent cx="696736" cy="696736"/>
            <wp:effectExtent l="0" t="0" r="0" b="0"/>
            <wp:wrapNone/>
            <wp:docPr id="55643853" name="Picture 6" descr="A logo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3853" name="Picture 6" descr="A logo with yellow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6736" cy="696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007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B7897C4" wp14:editId="07C3B501">
                <wp:simplePos x="0" y="0"/>
                <wp:positionH relativeFrom="column">
                  <wp:posOffset>39511</wp:posOffset>
                </wp:positionH>
                <wp:positionV relativeFrom="paragraph">
                  <wp:posOffset>36689</wp:posOffset>
                </wp:positionV>
                <wp:extent cx="1162756" cy="662940"/>
                <wp:effectExtent l="0" t="0" r="0" b="3810"/>
                <wp:wrapNone/>
                <wp:docPr id="20007097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756" cy="662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0C3D8" w14:textId="77342279" w:rsidR="00155007" w:rsidRPr="00155007" w:rsidRDefault="00964243" w:rsidP="00155007">
                            <w:pPr>
                              <w:spacing w:after="0" w:line="240" w:lineRule="auto"/>
                              <w:jc w:val="center"/>
                              <w:rPr>
                                <w:color w:val="9A4502"/>
                                <w:sz w:val="48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9A4502"/>
                                <w:sz w:val="32"/>
                                <w:szCs w:val="32"/>
                              </w:rPr>
                              <w:t>Justin</w:t>
                            </w:r>
                            <w:r>
                              <w:rPr>
                                <w:color w:val="9A4502"/>
                                <w:sz w:val="32"/>
                                <w:szCs w:val="32"/>
                              </w:rPr>
                              <w:br/>
                              <w:t>Pope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897C4" id="_x0000_s1027" type="#_x0000_t202" style="position:absolute;margin-left:3.1pt;margin-top:2.9pt;width:91.55pt;height:52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" filled="f" stroked="f">
                <v:textbox>
                  <w:txbxContent>
                    <w:p w14:paraId="7D80C3D8" w14:textId="77342279" w:rsidR="00155007" w:rsidRPr="00155007" w:rsidRDefault="00964243" w:rsidP="00155007">
                      <w:pPr>
                        <w:spacing w:after="0" w:line="240" w:lineRule="auto"/>
                        <w:jc w:val="center"/>
                        <w:rPr>
                          <w:color w:val="9A4502"/>
                          <w:sz w:val="48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9A4502"/>
                          <w:sz w:val="32"/>
                          <w:szCs w:val="32"/>
                        </w:rPr>
                        <w:t>Justin</w:t>
                      </w:r>
                      <w:r>
                        <w:rPr>
                          <w:color w:val="9A4502"/>
                          <w:sz w:val="32"/>
                          <w:szCs w:val="32"/>
                        </w:rPr>
                        <w:br/>
                        <w:t>Pope</w:t>
                      </w:r>
                    </w:p>
                  </w:txbxContent>
                </v:textbox>
              </v:shape>
            </w:pict>
          </mc:Fallback>
        </mc:AlternateContent>
      </w:r>
      <w:r w:rsidR="0015500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9FA236" wp14:editId="04283035">
                <wp:simplePos x="0" y="0"/>
                <wp:positionH relativeFrom="margin">
                  <wp:posOffset>1216378</wp:posOffset>
                </wp:positionH>
                <wp:positionV relativeFrom="paragraph">
                  <wp:posOffset>98072</wp:posOffset>
                </wp:positionV>
                <wp:extent cx="977829" cy="1059039"/>
                <wp:effectExtent l="0" t="0" r="0" b="8255"/>
                <wp:wrapNone/>
                <wp:docPr id="16015124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829" cy="1059039"/>
                        </a:xfrm>
                        <a:prstGeom prst="rect">
                          <a:avLst/>
                        </a:prstGeom>
                        <a:solidFill>
                          <a:srgbClr val="9A4502"/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199E9" id="Rectangle 2" o:spid="_x0000_s1026" style="position:absolute;margin-left:95.8pt;margin-top:7.7pt;width:77pt;height:83.4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" fillcolor="#9a4502" stroked="f" strokeweight="3pt">
                <w10:wrap anchorx="margin"/>
              </v:rect>
            </w:pict>
          </mc:Fallback>
        </mc:AlternateContent>
      </w:r>
      <w:r w:rsidR="00375AD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6A8D3E" wp14:editId="5ED3E0C8">
                <wp:simplePos x="0" y="0"/>
                <wp:positionH relativeFrom="column">
                  <wp:posOffset>7620</wp:posOffset>
                </wp:positionH>
                <wp:positionV relativeFrom="paragraph">
                  <wp:posOffset>9878</wp:posOffset>
                </wp:positionV>
                <wp:extent cx="2268855" cy="2723515"/>
                <wp:effectExtent l="19050" t="19050" r="17145" b="19685"/>
                <wp:wrapNone/>
                <wp:docPr id="181040723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855" cy="2723515"/>
                        </a:xfrm>
                        <a:prstGeom prst="rect">
                          <a:avLst/>
                        </a:prstGeom>
                        <a:solidFill>
                          <a:srgbClr val="DBA529"/>
                        </a:solidFill>
                        <a:ln w="3810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63C8A" id="Rectangle 2" o:spid="_x0000_s1026" style="position:absolute;margin-left:.6pt;margin-top:.8pt;width:178.65pt;height:214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" fillcolor="#dba529" strokecolor="#030e13 [484]" strokeweight="3pt"/>
            </w:pict>
          </mc:Fallback>
        </mc:AlternateContent>
      </w:r>
    </w:p>
    <w:sectPr w:rsidR="0040418A" w:rsidSect="00DB78A6">
      <w:pgSz w:w="3600" w:h="4320" w:code="1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0"/>
  <w:proofState w:spelling="clean" w:grammar="clean"/>
  <w:defaultTabStop w:val="720"/>
  <w:drawingGridHorizontalSpacing w:val="360"/>
  <w:drawingGridVerticalSpacing w:val="36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A59"/>
    <w:rsid w:val="00155007"/>
    <w:rsid w:val="003504FC"/>
    <w:rsid w:val="00375AD4"/>
    <w:rsid w:val="0040418A"/>
    <w:rsid w:val="00501007"/>
    <w:rsid w:val="00611124"/>
    <w:rsid w:val="008017B0"/>
    <w:rsid w:val="0095694F"/>
    <w:rsid w:val="00964243"/>
    <w:rsid w:val="00C44EE2"/>
    <w:rsid w:val="00DB78A6"/>
    <w:rsid w:val="00FA2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FA81C"/>
  <w15:chartTrackingRefBased/>
  <w15:docId w15:val="{0D49B38D-5CF9-4F3B-AA84-E113B4CAE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2A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2A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2A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2A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2A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2A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2A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2A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2A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2A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2A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2A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2A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2A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2A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2A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2A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2A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2A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2A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2A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2A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2A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2A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2A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2A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2A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2A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2A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Overseer_JustinPope.docx</Template>
  <TotalTime>1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Pope</dc:creator>
  <cp:keywords/>
  <dc:description/>
  <cp:lastModifiedBy>Justin Pope</cp:lastModifiedBy>
  <cp:revision>2</cp:revision>
  <dcterms:created xsi:type="dcterms:W3CDTF">2025-11-07T11:53:00Z</dcterms:created>
  <dcterms:modified xsi:type="dcterms:W3CDTF">2025-11-07T11:53:00Z</dcterms:modified>
</cp:coreProperties>
</file>