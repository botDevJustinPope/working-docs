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99677" w14:textId="0FD2C0A5" w:rsidR="00672314" w:rsidRDefault="00542C1A" w:rsidP="00672314">
      <w:pPr>
        <w:pStyle w:val="Title"/>
        <w:jc w:val="center"/>
      </w:pPr>
      <w:r>
        <w:t>11283</w:t>
      </w:r>
      <w:r w:rsidR="00672314">
        <w:t xml:space="preserve"> – </w:t>
      </w:r>
      <w:r>
        <w:t>ONBOARDING: Create an Aurelia ValueConverter</w:t>
      </w:r>
    </w:p>
    <w:p w14:paraId="0EBE0BFE" w14:textId="4B216AC9" w:rsidR="00672314" w:rsidRDefault="003449D0" w:rsidP="00672314">
      <w:pPr>
        <w:pStyle w:val="Subtitle"/>
        <w:jc w:val="center"/>
      </w:pPr>
      <w:r>
        <w:t xml:space="preserve">STORY </w:t>
      </w:r>
      <w:r w:rsidR="00672314">
        <w:t xml:space="preserve">LINK: </w:t>
      </w:r>
      <w:hyperlink r:id="rId5" w:history="1">
        <w:r w:rsidR="00672314" w:rsidRPr="00542C1A">
          <w:rPr>
            <w:rStyle w:val="Hyperlink"/>
          </w:rPr>
          <w:t>url</w:t>
        </w:r>
      </w:hyperlink>
    </w:p>
    <w:p w14:paraId="38BA0311" w14:textId="11F307F9" w:rsidR="00672314" w:rsidRDefault="00672314" w:rsidP="00672314">
      <w:pPr>
        <w:pStyle w:val="Heading1"/>
      </w:pPr>
      <w:r>
        <w:t>Criteria:</w:t>
      </w:r>
    </w:p>
    <w:p w14:paraId="08975615" w14:textId="2DBBC8A6" w:rsidR="00672314" w:rsidRDefault="00542C1A" w:rsidP="00672314">
      <w:pPr>
        <w:pStyle w:val="ListParagraph"/>
        <w:numPr>
          <w:ilvl w:val="0"/>
          <w:numId w:val="1"/>
        </w:numPr>
      </w:pPr>
      <w:r>
        <w:t>Create a value converter that will accept the numeric rounding value for a n Organization and return the appropriate string that we’d like to see on the site</w:t>
      </w:r>
    </w:p>
    <w:p w14:paraId="540ADC28" w14:textId="39D4732E" w:rsidR="00542C1A" w:rsidRDefault="00542C1A" w:rsidP="00672314">
      <w:pPr>
        <w:pStyle w:val="ListParagraph"/>
        <w:numPr>
          <w:ilvl w:val="0"/>
          <w:numId w:val="1"/>
        </w:numPr>
      </w:pPr>
      <w:r>
        <w:t>Apply the value converter to the Organization Details view</w:t>
      </w:r>
    </w:p>
    <w:p w14:paraId="69B38C5F" w14:textId="34BC8432" w:rsidR="00542C1A" w:rsidRDefault="00542C1A" w:rsidP="00672314">
      <w:pPr>
        <w:pStyle w:val="ListParagraph"/>
        <w:numPr>
          <w:ilvl w:val="0"/>
          <w:numId w:val="1"/>
        </w:numPr>
      </w:pPr>
      <w:r>
        <w:t>Remove any code that has been rendered obsolete due to this change</w:t>
      </w:r>
    </w:p>
    <w:p w14:paraId="6DFE5078" w14:textId="61FDD163" w:rsidR="00672314" w:rsidRDefault="00672314" w:rsidP="00672314">
      <w:pPr>
        <w:pStyle w:val="Heading1"/>
      </w:pPr>
      <w:r>
        <w:t>Changes:</w:t>
      </w:r>
    </w:p>
    <w:p w14:paraId="1B015DA5" w14:textId="3FB2DFBE" w:rsidR="00672314" w:rsidRDefault="00542C1A" w:rsidP="00672314">
      <w:r>
        <w:t>No functional or visual changes made</w:t>
      </w:r>
    </w:p>
    <w:p w14:paraId="77F32198" w14:textId="39E4434D" w:rsidR="00AD0458" w:rsidRDefault="00672314" w:rsidP="00AD0458">
      <w:pPr>
        <w:pStyle w:val="Heading2"/>
      </w:pPr>
      <w:r>
        <w:t>Code</w:t>
      </w:r>
    </w:p>
    <w:p w14:paraId="352703D6" w14:textId="36A9D9FB" w:rsidR="004C7A62" w:rsidRDefault="00AD0458" w:rsidP="004C7A62">
      <w:pPr>
        <w:pStyle w:val="Heading3"/>
      </w:pPr>
      <w:r>
        <w:t>roundingTypes.ts</w:t>
      </w:r>
    </w:p>
    <w:p w14:paraId="217C055D" w14:textId="397C74DD" w:rsidR="004C7A62" w:rsidRDefault="00AD0458" w:rsidP="00AD0458">
      <w:pPr>
        <w:pStyle w:val="ListParagraph"/>
        <w:numPr>
          <w:ilvl w:val="0"/>
          <w:numId w:val="3"/>
        </w:numPr>
      </w:pPr>
      <w:r>
        <w:t>All logic of converting the rounding type number to a label and back again is living in the converter file</w:t>
      </w:r>
    </w:p>
    <w:p w14:paraId="5CD0563A" w14:textId="07037D0A" w:rsidR="00AD0458" w:rsidRDefault="00AD0458" w:rsidP="00AD0458">
      <w:pPr>
        <w:pStyle w:val="ListParagraph"/>
        <w:numPr>
          <w:ilvl w:val="0"/>
          <w:numId w:val="3"/>
        </w:numPr>
      </w:pPr>
      <w:r>
        <w:t>Things that have moved out of organization.ts</w:t>
      </w:r>
      <w:r w:rsidR="00D76654">
        <w:t xml:space="preserve"> and into roundingTypes.ts</w:t>
      </w:r>
    </w:p>
    <w:p w14:paraId="02E06024" w14:textId="08BE7D4C" w:rsidR="00AD0458" w:rsidRDefault="00AD0458" w:rsidP="00AD0458">
      <w:pPr>
        <w:pStyle w:val="ListParagraph"/>
        <w:numPr>
          <w:ilvl w:val="1"/>
          <w:numId w:val="3"/>
        </w:numPr>
      </w:pPr>
      <w:r>
        <w:t>Enum OrganizationRoundingTypes</w:t>
      </w:r>
    </w:p>
    <w:p w14:paraId="4BAE7FA9" w14:textId="60DED212" w:rsidR="00AD0458" w:rsidRDefault="00AD0458" w:rsidP="00AD0458">
      <w:pPr>
        <w:pStyle w:val="ListParagraph"/>
        <w:numPr>
          <w:ilvl w:val="1"/>
          <w:numId w:val="3"/>
        </w:numPr>
      </w:pPr>
      <w:r>
        <w:t>Interface IRoundingType</w:t>
      </w:r>
    </w:p>
    <w:p w14:paraId="60704B42" w14:textId="4B6D9B07" w:rsidR="00D76654" w:rsidRDefault="00D76654" w:rsidP="00AD0458">
      <w:pPr>
        <w:pStyle w:val="ListParagraph"/>
        <w:numPr>
          <w:ilvl w:val="1"/>
          <w:numId w:val="3"/>
        </w:numPr>
      </w:pPr>
      <w:r>
        <w:t>Private roundingTypes: Array&lt;IRoundingType&gt;</w:t>
      </w:r>
    </w:p>
    <w:p w14:paraId="489044DC" w14:textId="486D2FE1" w:rsidR="00D76654" w:rsidRDefault="00D76654" w:rsidP="00D76654">
      <w:pPr>
        <w:pStyle w:val="Heading3"/>
      </w:pPr>
      <w:r>
        <w:t>Index.ts</w:t>
      </w:r>
    </w:p>
    <w:p w14:paraId="6E205D86" w14:textId="3C092BFE" w:rsidR="00D76654" w:rsidRDefault="00D76654" w:rsidP="00D76654">
      <w:pPr>
        <w:pStyle w:val="ListParagraph"/>
        <w:numPr>
          <w:ilvl w:val="0"/>
          <w:numId w:val="3"/>
        </w:numPr>
      </w:pPr>
      <w:r>
        <w:t>Configured the value-converter for roundingTypes</w:t>
      </w:r>
    </w:p>
    <w:p w14:paraId="050AB412" w14:textId="6F1A5E3A" w:rsidR="00D76654" w:rsidRDefault="00D76654" w:rsidP="00D76654">
      <w:r>
        <w:t>Views</w:t>
      </w:r>
    </w:p>
    <w:p w14:paraId="7F416B35" w14:textId="77384073" w:rsidR="00D76654" w:rsidRDefault="00D76654" w:rsidP="00D76654">
      <w:pPr>
        <w:pStyle w:val="ListParagraph"/>
        <w:numPr>
          <w:ilvl w:val="0"/>
          <w:numId w:val="3"/>
        </w:numPr>
      </w:pPr>
      <w:r>
        <w:t>The following views were changed to utilize the value converter roundingTypes:</w:t>
      </w:r>
    </w:p>
    <w:p w14:paraId="51ADFCB6" w14:textId="1F7EC129" w:rsidR="00D76654" w:rsidRDefault="00D76654" w:rsidP="00D76654">
      <w:pPr>
        <w:pStyle w:val="ListParagraph"/>
        <w:numPr>
          <w:ilvl w:val="1"/>
          <w:numId w:val="3"/>
        </w:numPr>
      </w:pPr>
      <w:r>
        <w:t>createOrganization.html</w:t>
      </w:r>
    </w:p>
    <w:p w14:paraId="0ADAF121" w14:textId="47EE47FE" w:rsidR="00D76654" w:rsidRDefault="00D76654" w:rsidP="00D76654">
      <w:pPr>
        <w:pStyle w:val="ListParagraph"/>
        <w:numPr>
          <w:ilvl w:val="1"/>
          <w:numId w:val="3"/>
        </w:numPr>
      </w:pPr>
      <w:r>
        <w:t>editOrganization.html</w:t>
      </w:r>
    </w:p>
    <w:p w14:paraId="6A9BB662" w14:textId="17479B33" w:rsidR="00D76654" w:rsidRPr="00D76654" w:rsidRDefault="00D76654" w:rsidP="00D76654">
      <w:pPr>
        <w:pStyle w:val="ListParagraph"/>
        <w:numPr>
          <w:ilvl w:val="1"/>
          <w:numId w:val="3"/>
        </w:numPr>
      </w:pPr>
      <w:r>
        <w:t>organizationDetails.html</w:t>
      </w:r>
    </w:p>
    <w:sectPr w:rsidR="00D76654" w:rsidRPr="00D76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53A2D"/>
    <w:multiLevelType w:val="hybridMultilevel"/>
    <w:tmpl w:val="BDB0A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E34F2"/>
    <w:multiLevelType w:val="hybridMultilevel"/>
    <w:tmpl w:val="AABA2AC8"/>
    <w:lvl w:ilvl="0" w:tplc="09D472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D59CA"/>
    <w:multiLevelType w:val="hybridMultilevel"/>
    <w:tmpl w:val="C3D6A5B6"/>
    <w:lvl w:ilvl="0" w:tplc="DB1C62E8">
      <w:start w:val="112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758647">
    <w:abstractNumId w:val="0"/>
  </w:num>
  <w:num w:numId="2" w16cid:durableId="2109540782">
    <w:abstractNumId w:val="1"/>
  </w:num>
  <w:num w:numId="3" w16cid:durableId="399713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14"/>
    <w:rsid w:val="0024489F"/>
    <w:rsid w:val="002C33DD"/>
    <w:rsid w:val="003449D0"/>
    <w:rsid w:val="00492D1E"/>
    <w:rsid w:val="004C7A62"/>
    <w:rsid w:val="00542C1A"/>
    <w:rsid w:val="00672314"/>
    <w:rsid w:val="00680180"/>
    <w:rsid w:val="006C4345"/>
    <w:rsid w:val="009A673E"/>
    <w:rsid w:val="00AD0458"/>
    <w:rsid w:val="00AD0E21"/>
    <w:rsid w:val="00C44EE2"/>
    <w:rsid w:val="00D7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4B5A"/>
  <w15:chartTrackingRefBased/>
  <w15:docId w15:val="{4B68B80F-C20E-412E-A1F1-721DFF28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3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2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2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3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3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3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3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3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23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3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azure.com/BuildOnTechnologies/VeoDesignStudio/_workitems/edit/1128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11283.docx</Template>
  <TotalTime>40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Pope</dc:creator>
  <cp:keywords/>
  <dc:description/>
  <cp:lastModifiedBy>Justin Pope</cp:lastModifiedBy>
  <cp:revision>3</cp:revision>
  <dcterms:created xsi:type="dcterms:W3CDTF">2024-09-30T17:49:00Z</dcterms:created>
  <dcterms:modified xsi:type="dcterms:W3CDTF">2024-09-30T18:28:00Z</dcterms:modified>
</cp:coreProperties>
</file>