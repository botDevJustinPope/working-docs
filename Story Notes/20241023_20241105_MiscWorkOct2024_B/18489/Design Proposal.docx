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9590F" w14:textId="77777777" w:rsidR="00672314" w:rsidRDefault="00680180" w:rsidP="00672314">
      <w:pPr>
        <w:pStyle w:val="Title"/>
        <w:jc w:val="center"/>
      </w:pPr>
      <w:r>
        <w:t>&lt;Story Number&gt;</w:t>
      </w:r>
      <w:r w:rsidR="00672314">
        <w:t xml:space="preserve"> – </w:t>
      </w:r>
      <w:r>
        <w:t>&lt;Story Name&gt;</w:t>
      </w:r>
    </w:p>
    <w:p w14:paraId="1B4A6094" w14:textId="77777777" w:rsidR="00672314" w:rsidRDefault="003449D0" w:rsidP="00672314">
      <w:pPr>
        <w:pStyle w:val="Subtitle"/>
        <w:jc w:val="center"/>
      </w:pPr>
      <w:r>
        <w:t xml:space="preserve">STORY </w:t>
      </w:r>
      <w:r w:rsidR="00672314">
        <w:t xml:space="preserve">LINK: </w:t>
      </w:r>
      <w:r w:rsidR="00672314" w:rsidRPr="00680180">
        <w:t>url</w:t>
      </w:r>
      <w:r w:rsidR="00680180">
        <w:t>&lt;include link&gt;</w:t>
      </w:r>
    </w:p>
    <w:p w14:paraId="0F67D639" w14:textId="77777777" w:rsidR="00672314" w:rsidRDefault="00672314" w:rsidP="00672314">
      <w:pPr>
        <w:pStyle w:val="Heading1"/>
      </w:pPr>
      <w:r>
        <w:t>Criteria:</w:t>
      </w:r>
    </w:p>
    <w:p w14:paraId="1D9214FD" w14:textId="77777777" w:rsidR="00672314" w:rsidRDefault="00680180" w:rsidP="00672314">
      <w:pPr>
        <w:pStyle w:val="ListParagraph"/>
        <w:numPr>
          <w:ilvl w:val="0"/>
          <w:numId w:val="1"/>
        </w:numPr>
      </w:pPr>
      <w:r>
        <w:t>Story Criteria</w:t>
      </w:r>
    </w:p>
    <w:p w14:paraId="083BDDF1" w14:textId="77777777" w:rsidR="00672314" w:rsidRDefault="00672314" w:rsidP="00672314">
      <w:pPr>
        <w:pStyle w:val="Heading1"/>
      </w:pPr>
      <w:r>
        <w:t>Changes:</w:t>
      </w:r>
    </w:p>
    <w:p w14:paraId="7BBE2A95" w14:textId="77777777" w:rsidR="00672314" w:rsidRDefault="00680180" w:rsidP="00672314">
      <w:pPr>
        <w:pStyle w:val="Heading2"/>
      </w:pPr>
      <w:r>
        <w:t>Each visual change / functional change</w:t>
      </w:r>
    </w:p>
    <w:p w14:paraId="497493A2" w14:textId="77777777" w:rsidR="00672314" w:rsidRDefault="00680180" w:rsidP="00672314">
      <w:r>
        <w:t>Visual changes on what has happend</w:t>
      </w:r>
    </w:p>
    <w:p w14:paraId="18509149" w14:textId="77777777" w:rsidR="00672314" w:rsidRDefault="00672314" w:rsidP="00672314">
      <w:pPr>
        <w:pStyle w:val="Heading2"/>
      </w:pPr>
      <w:r>
        <w:t>Code</w:t>
      </w:r>
    </w:p>
    <w:p w14:paraId="65E2526B" w14:textId="77777777" w:rsidR="004C7A62" w:rsidRDefault="00680180" w:rsidP="004C7A62">
      <w:pPr>
        <w:pStyle w:val="Heading3"/>
      </w:pPr>
      <w:r>
        <w:t>File</w:t>
      </w:r>
    </w:p>
    <w:p w14:paraId="3680B5DA" w14:textId="77777777" w:rsidR="004C7A62" w:rsidRDefault="00680180" w:rsidP="004C7A62">
      <w:pPr>
        <w:pStyle w:val="ListParagraph"/>
        <w:numPr>
          <w:ilvl w:val="0"/>
          <w:numId w:val="2"/>
        </w:numPr>
      </w:pPr>
      <w:r>
        <w:t>Reasoning for change</w:t>
      </w:r>
    </w:p>
    <w:p w14:paraId="02CD4404" w14:textId="77777777" w:rsidR="004C7A62" w:rsidRPr="004C7A62" w:rsidRDefault="004C7A62" w:rsidP="004C7A62"/>
    <w:sectPr w:rsidR="004C7A62" w:rsidRPr="004C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3A2D"/>
    <w:multiLevelType w:val="hybridMultilevel"/>
    <w:tmpl w:val="BDB0A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34F2"/>
    <w:multiLevelType w:val="hybridMultilevel"/>
    <w:tmpl w:val="AABA2AC8"/>
    <w:lvl w:ilvl="0" w:tplc="09D472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758647">
    <w:abstractNumId w:val="0"/>
  </w:num>
  <w:num w:numId="2" w16cid:durableId="210954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99"/>
    <w:rsid w:val="00130599"/>
    <w:rsid w:val="0024489F"/>
    <w:rsid w:val="002C33DD"/>
    <w:rsid w:val="003449D0"/>
    <w:rsid w:val="00492D1E"/>
    <w:rsid w:val="004C7A62"/>
    <w:rsid w:val="005B276D"/>
    <w:rsid w:val="00672314"/>
    <w:rsid w:val="00680180"/>
    <w:rsid w:val="006C4345"/>
    <w:rsid w:val="009A673E"/>
    <w:rsid w:val="00C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434F"/>
  <w15:chartTrackingRefBased/>
  <w15:docId w15:val="{F702A236-D7FE-47FF-B9AF-33545FCD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botDevJustinPope\working-docs\Story%20Notes\Template%20Story%20Develop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Story Development.dotx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2024-10-30T12:24:00Z</dcterms:created>
  <dcterms:modified xsi:type="dcterms:W3CDTF">2024-10-30T12:25:00Z</dcterms:modified>
</cp:coreProperties>
</file>